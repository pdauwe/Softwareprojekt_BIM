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sdt>
          <w:sdtPr>
            <w:id w:val="561824564"/>
            <w:placeholder>
              <w:docPart w:val="012F1B4ABDFE3647AD267EA117FE0A11"/>
            </w:placeholder>
            <w:temporary/>
            <w:showingPlcHdr/>
          </w:sdtPr>
          <w:sdtContent>
            <w:tc>
              <w:tcPr>
                <w:tcW w:w="7257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95B3D7" w:themeFill="accent1" w:themeFillTint="99"/>
                <w:vAlign w:val="center"/>
              </w:tcPr>
              <w:p w14:paraId="01292856" w14:textId="77777777" w:rsidR="00005AF6" w:rsidRDefault="00005AF6">
                <w:pPr>
                  <w:pStyle w:val="ProtokollundTagesordnungTitel"/>
                </w:pPr>
                <w:r w:rsidRPr="007358BF">
                  <w:t>[Name der Besprechung]</w:t>
                </w:r>
              </w:p>
            </w:tc>
          </w:sdtContent>
        </w:sdt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77777777" w:rsidR="00005AF6" w:rsidRDefault="00005AF6">
            <w:pPr>
              <w:pStyle w:val="ProtokollundTagesordnungTitel"/>
            </w:pPr>
            <w:r>
              <w:t>[Nr</w:t>
            </w:r>
            <w:bookmarkStart w:id="0" w:name="_GoBack"/>
            <w:bookmarkEnd w:id="0"/>
            <w:r>
              <w:t>]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sdt>
          <w:sdtPr>
            <w:id w:val="22626047"/>
            <w:placeholder>
              <w:docPart w:val="D2C74CFE0990F04080DB7553BC54AF2E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20F78B6" w14:textId="77777777" w:rsidR="00445680" w:rsidRDefault="00E8312B">
                <w:pPr>
                  <w:pStyle w:val="KopiedesTextkrpers"/>
                </w:pPr>
                <w:r w:rsidRPr="007358BF">
                  <w:t>[Datum auswählen]</w:t>
                </w:r>
              </w:p>
            </w:tc>
          </w:sdtContent>
        </w:sdt>
        <w:sdt>
          <w:sdtPr>
            <w:rPr>
              <w:spacing w:val="0"/>
            </w:rPr>
            <w:id w:val="561824554"/>
            <w:placeholder>
              <w:docPart w:val="0BD328BE39194946A3284C3108D37C69"/>
            </w:placeholder>
            <w:temporary/>
            <w:showingPlcHdr/>
          </w:sdtPr>
          <w:sdtEndPr/>
          <w:sdtContent>
            <w:tc>
              <w:tcPr>
                <w:tcW w:w="296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269697D0" w14:textId="77777777" w:rsidR="00445680" w:rsidRDefault="00E8312B">
                <w:pPr>
                  <w:pStyle w:val="KopiedesTextkrpers"/>
                </w:pPr>
                <w:r w:rsidRPr="007358BF">
                  <w:rPr>
                    <w:spacing w:val="0"/>
                  </w:rPr>
                  <w:t>[</w:t>
                </w:r>
                <w:r w:rsidRPr="007358BF">
                  <w:t>Besprechungszeit]</w:t>
                </w:r>
              </w:p>
            </w:tc>
          </w:sdtContent>
        </w:sdt>
        <w:sdt>
          <w:sdtPr>
            <w:rPr>
              <w:spacing w:val="0"/>
            </w:rPr>
            <w:id w:val="561824559"/>
            <w:placeholder>
              <w:docPart w:val="B8E107E7E1348840AEE4B397A499A24E"/>
            </w:placeholder>
            <w:temporary/>
            <w:showingPlcHdr/>
          </w:sdtPr>
          <w:sdtEndPr/>
          <w:sdtContent>
            <w:tc>
              <w:tcPr>
                <w:tcW w:w="2968" w:type="dxa"/>
                <w:gridSpan w:val="3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7A4ADB28" w14:textId="77777777" w:rsidR="00445680" w:rsidRDefault="00E8312B">
                <w:pPr>
                  <w:pStyle w:val="KopiedesTextkrpers"/>
                </w:pPr>
                <w:r w:rsidRPr="007358BF">
                  <w:rPr>
                    <w:spacing w:val="0"/>
                  </w:rPr>
                  <w:t>[</w:t>
                </w:r>
                <w:r w:rsidRPr="007358BF">
                  <w:t>Besprechungsort]</w:t>
                </w:r>
              </w:p>
            </w:tc>
          </w:sdtContent>
        </w:sdt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77777777" w:rsidR="00445680" w:rsidRDefault="00445680">
            <w:pPr>
              <w:pStyle w:val="KopiedesTextkrpers"/>
            </w:pP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77777777" w:rsidR="00445680" w:rsidRDefault="00445680">
            <w:pPr>
              <w:pStyle w:val="KopiedesTextkrpers"/>
            </w:pP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77777777" w:rsidR="00445680" w:rsidRDefault="00445680">
            <w:pPr>
              <w:pStyle w:val="KopiedesTextkrpers"/>
            </w:pP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77777777" w:rsidR="00445680" w:rsidRDefault="00005AF6">
            <w:pPr>
              <w:pStyle w:val="ProtokollundTagesordnungTitel"/>
            </w:pPr>
            <w:sdt>
              <w:sdtPr>
                <w:id w:val="1136367044"/>
                <w:placeholder>
                  <w:docPart w:val="EDC345DE7B0E4F448188F40BC24CF917"/>
                </w:placeholder>
                <w:temporary/>
                <w:showingPlcHdr/>
              </w:sdtPr>
              <w:sdtEndPr/>
              <w:sdtContent>
                <w:r w:rsidR="00E8312B" w:rsidRPr="007358BF">
                  <w:t>[</w:t>
                </w:r>
                <w:r w:rsidR="00E8312B" w:rsidRPr="007358BF">
                  <w:rPr>
                    <w:rStyle w:val="Platzhaltertext"/>
                    <w:color w:val="FFFFFF" w:themeColor="background1"/>
                  </w:rPr>
                  <w:t>Tagesordnungspunkt]</w:t>
                </w:r>
              </w:sdtContent>
            </w:sdt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77777777" w:rsidR="00445680" w:rsidRDefault="00005AF6">
            <w:pPr>
              <w:pStyle w:val="KopiedesTextkrpers"/>
            </w:pPr>
            <w:sdt>
              <w:sdtPr>
                <w:id w:val="561824572"/>
                <w:placeholder>
                  <w:docPart w:val="AA84789CDD8311409C61EB1AC314EBC9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582"/>
            <w:placeholder>
              <w:docPart w:val="F788E4D2E262894DBD0EF178CFA1F0A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D8C65E4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77777777" w:rsidR="00445680" w:rsidRDefault="00445680">
            <w:pPr>
              <w:pStyle w:val="KopiedesTextkrpers"/>
            </w:pP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77777777" w:rsidR="00445680" w:rsidRDefault="00445680">
            <w:pPr>
              <w:pStyle w:val="KopiedesTextkrpers"/>
            </w:pP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77777777" w:rsidR="00445680" w:rsidRDefault="00005AF6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  <w:showingPlcHdr/>
              </w:sdtPr>
              <w:sdtEndPr/>
              <w:sdtContent>
                <w:sdt>
                  <w:sdtPr>
                    <w:id w:val="22626064"/>
                    <w:placeholder>
                      <w:docPart w:val="57C89530B81F434FAF2DBB5C3045E7AD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sdt>
          <w:sdtPr>
            <w:id w:val="561824605"/>
            <w:placeholder>
              <w:docPart w:val="D1FC855CB8CC38428B56FE361A9EC392"/>
            </w:placeholder>
            <w:temporary/>
            <w:showingPlcHdr/>
          </w:sdtPr>
          <w:sdtEndPr/>
          <w:sdtContent>
            <w:tc>
              <w:tcPr>
                <w:tcW w:w="1780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7BDC432" w14:textId="77777777" w:rsidR="00445680" w:rsidRDefault="00E8312B">
                <w:pPr>
                  <w:pStyle w:val="KopiedesTextkrpers"/>
                </w:pPr>
                <w:r w:rsidRPr="007358BF">
                  <w:t>[Zugestandene Redezeit]</w:t>
                </w:r>
              </w:p>
            </w:tc>
          </w:sdtContent>
        </w:sdt>
        <w:sdt>
          <w:sdtPr>
            <w:id w:val="561824607"/>
            <w:placeholder>
              <w:docPart w:val="593E5B55E1D7C044B933D71205C41110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561C9D4F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77777777" w:rsidR="00445680" w:rsidRDefault="00445680">
            <w:pPr>
              <w:pStyle w:val="KopiedesTextkrpers"/>
            </w:pP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7777777" w:rsidR="00445680" w:rsidRDefault="00445680">
            <w:pPr>
              <w:pStyle w:val="KopiedesTextkrpers"/>
            </w:pP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005AF6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005AF6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9"/>
      <w:footerReference w:type="default" r:id="rId10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0E0C9" w14:textId="77777777" w:rsidR="00613332" w:rsidRDefault="00613332">
      <w:r>
        <w:separator/>
      </w:r>
    </w:p>
  </w:endnote>
  <w:endnote w:type="continuationSeparator" w:id="0">
    <w:p w14:paraId="150B623E" w14:textId="77777777" w:rsidR="00613332" w:rsidRDefault="0061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E16C0" w14:textId="77777777" w:rsidR="00613332" w:rsidRDefault="00613332">
      <w:r>
        <w:separator/>
      </w:r>
    </w:p>
  </w:footnote>
  <w:footnote w:type="continuationSeparator" w:id="0">
    <w:p w14:paraId="74BD5867" w14:textId="77777777" w:rsidR="00613332" w:rsidRDefault="006133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D54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4C4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13E5A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2BED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445680"/>
    <w:rsid w:val="0046595D"/>
    <w:rsid w:val="004955B8"/>
    <w:rsid w:val="004B52C9"/>
    <w:rsid w:val="00613332"/>
    <w:rsid w:val="007358BF"/>
    <w:rsid w:val="00810C19"/>
    <w:rsid w:val="00BA505E"/>
    <w:rsid w:val="00E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eiche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eiche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eiche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eiche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eiche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eichen">
    <w:name w:val="Überschrift 2 Zeichen"/>
    <w:basedOn w:val="Absatz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eichen">
    <w:name w:val="Überschrift 3 Zeichen"/>
    <w:basedOn w:val="Absatz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eichen">
    <w:name w:val="Überschrift 5 Zeichen"/>
    <w:basedOn w:val="Absatz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eiche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eiche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eiche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eiche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eiche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eiche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eiche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eichen">
    <w:name w:val="Überschrift 2 Zeichen"/>
    <w:basedOn w:val="Absatz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eichen">
    <w:name w:val="Überschrift 3 Zeichen"/>
    <w:basedOn w:val="Absatz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eichen">
    <w:name w:val="Überschrift 5 Zeichen"/>
    <w:basedOn w:val="Absatz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eiche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eiche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rkus:Downloads: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C74CFE0990F04080DB7553BC54A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059F9-E8FB-4249-B29A-F72E89B9C6AA}"/>
      </w:docPartPr>
      <w:docPartBody>
        <w:p w:rsidR="00000000" w:rsidRDefault="000B047E">
          <w:pPr>
            <w:pStyle w:val="D2C74CFE0990F04080DB7553BC54AF2E"/>
          </w:pPr>
          <w:r>
            <w:t>[Pick the date]</w:t>
          </w:r>
        </w:p>
      </w:docPartBody>
    </w:docPart>
    <w:docPart>
      <w:docPartPr>
        <w:name w:val="0BD328BE39194946A3284C3108D37C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D31ED8-6F23-FC41-9B02-1132831C4176}"/>
      </w:docPartPr>
      <w:docPartBody>
        <w:p w:rsidR="00000000" w:rsidRDefault="000B047E">
          <w:pPr>
            <w:pStyle w:val="0BD328BE39194946A3284C3108D37C69"/>
          </w:pPr>
          <w:r>
            <w:t>[</w:t>
          </w:r>
          <w:r>
            <w:t>Meeting Time]</w:t>
          </w:r>
        </w:p>
      </w:docPartBody>
    </w:docPart>
    <w:docPart>
      <w:docPartPr>
        <w:name w:val="B8E107E7E1348840AEE4B397A499A2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94BF3E-9A7E-1D4B-A072-EEEC27D36F12}"/>
      </w:docPartPr>
      <w:docPartBody>
        <w:p w:rsidR="00000000" w:rsidRDefault="000B047E">
          <w:pPr>
            <w:pStyle w:val="B8E107E7E1348840AEE4B397A499A24E"/>
          </w:pPr>
          <w:r>
            <w:t>[</w:t>
          </w:r>
          <w:r>
            <w:t>Meeting Location]</w:t>
          </w:r>
        </w:p>
      </w:docPartBody>
    </w:docPart>
    <w:docPart>
      <w:docPartPr>
        <w:name w:val="EDC345DE7B0E4F448188F40BC24CF9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082A8B-1B4E-3047-A953-23B0745893D0}"/>
      </w:docPartPr>
      <w:docPartBody>
        <w:p w:rsidR="00000000" w:rsidRDefault="000B047E">
          <w:pPr>
            <w:pStyle w:val="EDC345DE7B0E4F448188F40BC24CF917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AA84789CDD8311409C61EB1AC314EB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E1989D-9EBC-D541-941D-F98D60C49A95}"/>
      </w:docPartPr>
      <w:docPartBody>
        <w:p w:rsidR="00000000" w:rsidRDefault="000B047E">
          <w:pPr>
            <w:pStyle w:val="AA84789CDD8311409C61EB1AC314EBC9"/>
          </w:pPr>
          <w:r>
            <w:t>[Time allotted]</w:t>
          </w:r>
        </w:p>
      </w:docPartBody>
    </w:docPart>
    <w:docPart>
      <w:docPartPr>
        <w:name w:val="F788E4D2E262894DBD0EF178CFA1F0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3AE2C9-2189-194B-9597-78DEE584A2D6}"/>
      </w:docPartPr>
      <w:docPartBody>
        <w:p w:rsidR="00000000" w:rsidRDefault="000B047E">
          <w:pPr>
            <w:pStyle w:val="F788E4D2E262894DBD0EF178CFA1F0AC"/>
          </w:pPr>
          <w:r>
            <w:t>[</w:t>
          </w:r>
          <w:r>
            <w:t>Presenter]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000000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57C89530B81F434FAF2DBB5C3045E7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9C13B3-CFE1-9940-8001-B98F04184AB4}"/>
      </w:docPartPr>
      <w:docPartBody>
        <w:p w:rsidR="00000000" w:rsidRDefault="000B047E">
          <w:pPr>
            <w:pStyle w:val="57C89530B81F434FAF2DBB5C3045E7AD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D1FC855CB8CC38428B56FE361A9EC3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A79D1-F7EB-254E-B1B6-C040B1B9433C}"/>
      </w:docPartPr>
      <w:docPartBody>
        <w:p w:rsidR="00000000" w:rsidRDefault="000B047E">
          <w:pPr>
            <w:pStyle w:val="D1FC855CB8CC38428B56FE361A9EC392"/>
          </w:pPr>
          <w:r>
            <w:t>[Time allotted]</w:t>
          </w:r>
        </w:p>
      </w:docPartBody>
    </w:docPart>
    <w:docPart>
      <w:docPartPr>
        <w:name w:val="593E5B55E1D7C044B933D71205C411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036657-0E92-5F46-9394-7E23D5829CA1}"/>
      </w:docPartPr>
      <w:docPartBody>
        <w:p w:rsidR="00000000" w:rsidRDefault="000B047E">
          <w:pPr>
            <w:pStyle w:val="593E5B55E1D7C044B933D71205C41110"/>
          </w:pPr>
          <w:r>
            <w:t>[</w:t>
          </w:r>
          <w:r>
            <w:t>Presenter]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000000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000000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000000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000000" w:rsidRDefault="000B047E">
          <w:pPr>
            <w:pStyle w:val="3ED1F45CECA44A4589296587B7C311FC"/>
          </w:pPr>
          <w:r>
            <w:t>[</w:t>
          </w:r>
          <w:r>
            <w:t>Presenter]</w:t>
          </w:r>
        </w:p>
      </w:docPartBody>
    </w:docPart>
    <w:docPart>
      <w:docPartPr>
        <w:name w:val="012F1B4ABDFE3647AD267EA117FE0A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8C2D98-5F28-EC4E-8DC5-D93553030E84}"/>
      </w:docPartPr>
      <w:docPartBody>
        <w:p w:rsidR="00000000" w:rsidRDefault="000B047E" w:rsidP="000B047E">
          <w:pPr>
            <w:pStyle w:val="012F1B4ABDFE3647AD267EA117FE0A11"/>
          </w:pPr>
          <w:r>
            <w:t>[Meeting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0</TotalTime>
  <Pages>1</Pages>
  <Words>66</Words>
  <Characters>543</Characters>
  <Application>Microsoft Macintosh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Markus Wulftange</dc:creator>
  <cp:keywords/>
  <cp:lastModifiedBy>Markus Wulftange</cp:lastModifiedBy>
  <cp:revision>2</cp:revision>
  <cp:lastPrinted>2006-08-01T17:47:00Z</cp:lastPrinted>
  <dcterms:created xsi:type="dcterms:W3CDTF">2014-10-06T12:04:00Z</dcterms:created>
  <dcterms:modified xsi:type="dcterms:W3CDTF">2014-10-06T12:08:00Z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